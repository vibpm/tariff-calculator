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65B39" w14:textId="77777777" w:rsidR="00EE0885" w:rsidRPr="00EE0885" w:rsidRDefault="00EE0885" w:rsidP="00EE088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A1C1E"/>
          <w:kern w:val="36"/>
          <w:sz w:val="48"/>
          <w:szCs w:val="48"/>
          <w:lang w:eastAsia="ru-RU"/>
        </w:rPr>
      </w:pPr>
      <w:r w:rsidRPr="00EE0885">
        <w:rPr>
          <w:rFonts w:ascii="Arial" w:eastAsia="Times New Roman" w:hAnsi="Arial" w:cs="Arial"/>
          <w:b/>
          <w:bCs/>
          <w:color w:val="1A1C1E"/>
          <w:kern w:val="36"/>
          <w:sz w:val="48"/>
          <w:szCs w:val="48"/>
          <w:lang w:eastAsia="ru-RU"/>
        </w:rPr>
        <w:t>Коммерческое предложение</w:t>
      </w:r>
    </w:p>
    <w:p w14:paraId="63E68EBE" w14:textId="77777777" w:rsidR="00EE0885" w:rsidRPr="00EE0885" w:rsidRDefault="00EE0885" w:rsidP="00EE0885">
      <w:pPr>
        <w:shd w:val="clear" w:color="auto" w:fill="FFFFFF"/>
        <w:spacing w:before="100" w:beforeAutospacing="1"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Дата формирования:</w:t>
      </w:r>
      <w:r w:rsidRPr="00EE088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proofErr w:type="gramStart"/>
      <w:r w:rsidRPr="00EE088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 xml:space="preserve">{{ </w:t>
      </w:r>
      <w:proofErr w:type="spellStart"/>
      <w:r w:rsidRPr="00EE088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current</w:t>
      </w:r>
      <w:proofErr w:type="gramEnd"/>
      <w:r w:rsidRPr="00EE088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_date</w:t>
      </w:r>
      <w:proofErr w:type="spellEnd"/>
      <w:r w:rsidRPr="00EE088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 xml:space="preserve"> }}</w:t>
      </w:r>
    </w:p>
    <w:p w14:paraId="1EFF0497" w14:textId="77777777" w:rsidR="00EE0885" w:rsidRPr="00EE0885" w:rsidRDefault="00EE0885" w:rsidP="00EE088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A1C1E"/>
          <w:sz w:val="36"/>
          <w:szCs w:val="36"/>
          <w:lang w:eastAsia="ru-RU"/>
        </w:rPr>
      </w:pPr>
      <w:r w:rsidRPr="00EE0885">
        <w:rPr>
          <w:rFonts w:ascii="Arial" w:eastAsia="Times New Roman" w:hAnsi="Arial" w:cs="Arial"/>
          <w:b/>
          <w:bCs/>
          <w:color w:val="1A1C1E"/>
          <w:sz w:val="36"/>
          <w:szCs w:val="36"/>
          <w:lang w:eastAsia="ru-RU"/>
        </w:rPr>
        <w:t>1. Предмет предложения</w:t>
      </w:r>
    </w:p>
    <w:p w14:paraId="385FC81B" w14:textId="77777777" w:rsidR="00EE0885" w:rsidRPr="00EE0885" w:rsidRDefault="00EE0885" w:rsidP="00EE0885">
      <w:pPr>
        <w:shd w:val="clear" w:color="auto" w:fill="FFFFFF"/>
        <w:spacing w:before="100" w:beforeAutospacing="1"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E088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Расчет стоимости предоставления доступа к тарифному плану: </w:t>
      </w:r>
      <w:proofErr w:type="gramStart"/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 xml:space="preserve">{{ </w:t>
      </w:r>
      <w:proofErr w:type="spellStart"/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service</w:t>
      </w:r>
      <w:proofErr w:type="gramEnd"/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_name</w:t>
      </w:r>
      <w:proofErr w:type="spellEnd"/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 xml:space="preserve"> }}</w:t>
      </w:r>
      <w:r w:rsidRPr="00EE088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4D8C96F0" w14:textId="77777777" w:rsidR="00EE0885" w:rsidRPr="00EE0885" w:rsidRDefault="00EE0885" w:rsidP="00EE088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A1C1E"/>
          <w:sz w:val="36"/>
          <w:szCs w:val="36"/>
          <w:lang w:eastAsia="ru-RU"/>
        </w:rPr>
      </w:pPr>
      <w:r w:rsidRPr="00EE0885">
        <w:rPr>
          <w:rFonts w:ascii="Arial" w:eastAsia="Times New Roman" w:hAnsi="Arial" w:cs="Arial"/>
          <w:b/>
          <w:bCs/>
          <w:color w:val="1A1C1E"/>
          <w:sz w:val="36"/>
          <w:szCs w:val="36"/>
          <w:lang w:eastAsia="ru-RU"/>
        </w:rPr>
        <w:t>2. Детализация расчета</w:t>
      </w:r>
    </w:p>
    <w:p w14:paraId="25875AF1" w14:textId="77777777" w:rsidR="00EE0885" w:rsidRPr="00EE0885" w:rsidRDefault="00EE0885" w:rsidP="00EE0885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E088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Общее количество пользователей: </w:t>
      </w:r>
      <w:proofErr w:type="gramStart"/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 xml:space="preserve">{{ </w:t>
      </w:r>
      <w:proofErr w:type="spellStart"/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total</w:t>
      </w:r>
      <w:proofErr w:type="gramEnd"/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_users</w:t>
      </w:r>
      <w:proofErr w:type="spellEnd"/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 xml:space="preserve"> }}</w:t>
      </w:r>
    </w:p>
    <w:p w14:paraId="54B89CA7" w14:textId="77777777" w:rsidR="00EE0885" w:rsidRPr="00EE0885" w:rsidRDefault="00EE0885" w:rsidP="00EE0885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E088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Период предоплаты: </w:t>
      </w:r>
      <w:proofErr w:type="gramStart"/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 xml:space="preserve">{{ </w:t>
      </w:r>
      <w:proofErr w:type="spellStart"/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prepayment</w:t>
      </w:r>
      <w:proofErr w:type="gramEnd"/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_months</w:t>
      </w:r>
      <w:proofErr w:type="spellEnd"/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 xml:space="preserve"> }} мес.</w:t>
      </w:r>
    </w:p>
    <w:p w14:paraId="495E88FC" w14:textId="3FA30C4B" w:rsidR="00EE0885" w:rsidRPr="00FD6E00" w:rsidRDefault="00EE0885" w:rsidP="00EE0885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E088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Примененная скидка: </w:t>
      </w:r>
      <w:proofErr w:type="gramStart"/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 xml:space="preserve">{{ </w:t>
      </w:r>
      <w:proofErr w:type="spellStart"/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discount</w:t>
      </w:r>
      <w:proofErr w:type="gramEnd"/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_percent</w:t>
      </w:r>
      <w:proofErr w:type="spellEnd"/>
      <w:r w:rsidRPr="00EE088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 xml:space="preserve"> }} %</w:t>
      </w:r>
    </w:p>
    <w:p w14:paraId="34536DEC" w14:textId="77777777" w:rsidR="00FD6E00" w:rsidRPr="00FD6E00" w:rsidRDefault="00FD6E00" w:rsidP="00FD6E0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A1C1E"/>
          <w:sz w:val="36"/>
          <w:szCs w:val="36"/>
          <w:lang w:eastAsia="ru-RU"/>
        </w:rPr>
      </w:pPr>
      <w:r w:rsidRPr="00FD6E00">
        <w:rPr>
          <w:rFonts w:ascii="Arial" w:eastAsia="Times New Roman" w:hAnsi="Arial" w:cs="Arial"/>
          <w:b/>
          <w:bCs/>
          <w:color w:val="1A1C1E"/>
          <w:sz w:val="36"/>
          <w:szCs w:val="36"/>
          <w:lang w:eastAsia="ru-RU"/>
        </w:rPr>
        <w:t>3. Итоговая стоимость</w:t>
      </w:r>
    </w:p>
    <w:p w14:paraId="7FACC867" w14:textId="77777777" w:rsidR="00FD6E00" w:rsidRPr="00FD6E00" w:rsidRDefault="00FD6E00" w:rsidP="00FD6E00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D6E00">
        <w:rPr>
          <w:rFonts w:ascii="Arial" w:eastAsia="Times New Roman" w:hAnsi="Arial" w:cs="Arial"/>
          <w:color w:val="1A1C1E"/>
          <w:sz w:val="21"/>
          <w:szCs w:val="21"/>
          <w:lang w:eastAsia="ru-RU"/>
        </w:rPr>
        <w:t xml:space="preserve">Расчет выполнен для периода предоплаты в </w:t>
      </w:r>
      <w:proofErr w:type="gramStart"/>
      <w:r w:rsidRPr="00FD6E00">
        <w:rPr>
          <w:rFonts w:ascii="Arial" w:eastAsia="Times New Roman" w:hAnsi="Arial" w:cs="Arial"/>
          <w:color w:val="1A1C1E"/>
          <w:sz w:val="21"/>
          <w:szCs w:val="21"/>
          <w:lang w:eastAsia="ru-RU"/>
        </w:rPr>
        <w:t xml:space="preserve">{{ </w:t>
      </w:r>
      <w:proofErr w:type="spellStart"/>
      <w:r w:rsidRPr="00FD6E00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prepayment</w:t>
      </w:r>
      <w:proofErr w:type="gramEnd"/>
      <w:r w:rsidRPr="00FD6E00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_months</w:t>
      </w:r>
      <w:proofErr w:type="spellEnd"/>
      <w:r w:rsidRPr="00FD6E00">
        <w:rPr>
          <w:rFonts w:ascii="Arial" w:eastAsia="Times New Roman" w:hAnsi="Arial" w:cs="Arial"/>
          <w:color w:val="1A1C1E"/>
          <w:sz w:val="21"/>
          <w:szCs w:val="21"/>
          <w:lang w:eastAsia="ru-RU"/>
        </w:rPr>
        <w:t xml:space="preserve"> }} мес.</w:t>
      </w:r>
    </w:p>
    <w:p w14:paraId="2291172C" w14:textId="77777777" w:rsidR="00FD6E00" w:rsidRPr="00FD6E00" w:rsidRDefault="00FD6E00" w:rsidP="00FD6E00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D6E00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Итого по прейскуранту:</w:t>
      </w:r>
    </w:p>
    <w:p w14:paraId="3332C149" w14:textId="77777777" w:rsidR="00FD6E00" w:rsidRPr="00FD6E00" w:rsidRDefault="00FD6E00" w:rsidP="00FD6E00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val="en-US" w:eastAsia="ru-RU"/>
        </w:rPr>
      </w:pPr>
      <w:r w:rsidRPr="00FD6E00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Сумма</w:t>
      </w:r>
      <w:r w:rsidRPr="00FD6E00">
        <w:rPr>
          <w:rFonts w:ascii="Arial" w:eastAsia="Times New Roman" w:hAnsi="Arial" w:cs="Arial"/>
          <w:color w:val="1A1C1E"/>
          <w:sz w:val="21"/>
          <w:szCs w:val="21"/>
          <w:lang w:val="en-US" w:eastAsia="ru-RU"/>
        </w:rPr>
        <w:t xml:space="preserve"> </w:t>
      </w:r>
      <w:r w:rsidRPr="00FD6E00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за</w:t>
      </w:r>
      <w:r w:rsidRPr="00FD6E00">
        <w:rPr>
          <w:rFonts w:ascii="Arial" w:eastAsia="Times New Roman" w:hAnsi="Arial" w:cs="Arial"/>
          <w:color w:val="1A1C1E"/>
          <w:sz w:val="21"/>
          <w:szCs w:val="21"/>
          <w:lang w:val="en-US" w:eastAsia="ru-RU"/>
        </w:rPr>
        <w:t xml:space="preserve"> </w:t>
      </w:r>
      <w:r w:rsidRPr="00FD6E00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период</w:t>
      </w:r>
      <w:r w:rsidRPr="00FD6E00">
        <w:rPr>
          <w:rFonts w:ascii="Arial" w:eastAsia="Times New Roman" w:hAnsi="Arial" w:cs="Arial"/>
          <w:color w:val="1A1C1E"/>
          <w:sz w:val="21"/>
          <w:szCs w:val="21"/>
          <w:lang w:val="en-US" w:eastAsia="ru-RU"/>
        </w:rPr>
        <w:t>: </w:t>
      </w:r>
      <w:proofErr w:type="gramStart"/>
      <w:r w:rsidRPr="00FD6E00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val="en-US" w:eastAsia="ru-RU"/>
        </w:rPr>
        <w:t>{{ price</w:t>
      </w:r>
      <w:proofErr w:type="gramEnd"/>
      <w:r w:rsidRPr="00FD6E00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val="en-US" w:eastAsia="ru-RU"/>
        </w:rPr>
        <w:t xml:space="preserve">_summary.list_period | round(2) }} </w:t>
      </w:r>
      <w:proofErr w:type="spellStart"/>
      <w:r w:rsidRPr="00FD6E00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руб</w:t>
      </w:r>
      <w:proofErr w:type="spellEnd"/>
      <w:r w:rsidRPr="00FD6E00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val="en-US" w:eastAsia="ru-RU"/>
        </w:rPr>
        <w:t>.</w:t>
      </w:r>
    </w:p>
    <w:p w14:paraId="3D2DE03E" w14:textId="77777777" w:rsidR="00FD6E00" w:rsidRPr="00FD6E00" w:rsidRDefault="00FD6E00" w:rsidP="00FD6E00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val="en-US" w:eastAsia="ru-RU"/>
        </w:rPr>
      </w:pPr>
      <w:r w:rsidRPr="00FD6E00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Ежемесячный</w:t>
      </w:r>
      <w:r w:rsidRPr="00FD6E00">
        <w:rPr>
          <w:rFonts w:ascii="Arial" w:eastAsia="Times New Roman" w:hAnsi="Arial" w:cs="Arial"/>
          <w:color w:val="1A1C1E"/>
          <w:sz w:val="21"/>
          <w:szCs w:val="21"/>
          <w:lang w:val="en-US" w:eastAsia="ru-RU"/>
        </w:rPr>
        <w:t xml:space="preserve"> </w:t>
      </w:r>
      <w:r w:rsidRPr="00FD6E00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платеж</w:t>
      </w:r>
      <w:r w:rsidRPr="00FD6E00">
        <w:rPr>
          <w:rFonts w:ascii="Arial" w:eastAsia="Times New Roman" w:hAnsi="Arial" w:cs="Arial"/>
          <w:color w:val="1A1C1E"/>
          <w:sz w:val="21"/>
          <w:szCs w:val="21"/>
          <w:lang w:val="en-US" w:eastAsia="ru-RU"/>
        </w:rPr>
        <w:t>: </w:t>
      </w:r>
      <w:proofErr w:type="gramStart"/>
      <w:r w:rsidRPr="00FD6E00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val="en-US" w:eastAsia="ru-RU"/>
        </w:rPr>
        <w:t>{{ price</w:t>
      </w:r>
      <w:proofErr w:type="gramEnd"/>
      <w:r w:rsidRPr="00FD6E00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val="en-US" w:eastAsia="ru-RU"/>
        </w:rPr>
        <w:t xml:space="preserve">_summary.list_monthly | round(2) }} </w:t>
      </w:r>
      <w:proofErr w:type="spellStart"/>
      <w:r w:rsidRPr="00FD6E00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руб</w:t>
      </w:r>
      <w:proofErr w:type="spellEnd"/>
      <w:r w:rsidRPr="00FD6E00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val="en-US" w:eastAsia="ru-RU"/>
        </w:rPr>
        <w:t>.</w:t>
      </w:r>
    </w:p>
    <w:p w14:paraId="24007262" w14:textId="77777777" w:rsidR="00FD6E00" w:rsidRPr="00FD6E00" w:rsidRDefault="00FD6E00" w:rsidP="00FD6E00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D6E00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Итого с фиксацией и скидкой (Ваше предложение):</w:t>
      </w:r>
    </w:p>
    <w:p w14:paraId="4030D47F" w14:textId="77777777" w:rsidR="00FD6E00" w:rsidRPr="00FD6E00" w:rsidRDefault="00FD6E00" w:rsidP="00FD6E00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D6E00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 xml:space="preserve">Сумма за период: </w:t>
      </w:r>
      <w:proofErr w:type="gramStart"/>
      <w:r w:rsidRPr="00FD6E00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 xml:space="preserve">{{ </w:t>
      </w:r>
      <w:proofErr w:type="spellStart"/>
      <w:r w:rsidRPr="00FD6E00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price</w:t>
      </w:r>
      <w:proofErr w:type="gramEnd"/>
      <w:r w:rsidRPr="00FD6E00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_summary.fixed_period</w:t>
      </w:r>
      <w:proofErr w:type="spellEnd"/>
      <w:r w:rsidRPr="00FD6E00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 xml:space="preserve"> | </w:t>
      </w:r>
      <w:proofErr w:type="spellStart"/>
      <w:r w:rsidRPr="00FD6E00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round</w:t>
      </w:r>
      <w:proofErr w:type="spellEnd"/>
      <w:r w:rsidRPr="00FD6E00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(2) }} руб.</w:t>
      </w:r>
    </w:p>
    <w:p w14:paraId="2C54DD23" w14:textId="77777777" w:rsidR="00FD6E00" w:rsidRPr="00FD6E00" w:rsidRDefault="00FD6E00" w:rsidP="00FD6E00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D6E00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 xml:space="preserve">Ежемесячный платеж: </w:t>
      </w:r>
      <w:proofErr w:type="gramStart"/>
      <w:r w:rsidRPr="00FD6E00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 xml:space="preserve">{{ </w:t>
      </w:r>
      <w:proofErr w:type="spellStart"/>
      <w:r w:rsidRPr="00FD6E00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price</w:t>
      </w:r>
      <w:proofErr w:type="gramEnd"/>
      <w:r w:rsidRPr="00FD6E00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_summary.fixed_monthly</w:t>
      </w:r>
      <w:proofErr w:type="spellEnd"/>
      <w:r w:rsidRPr="00FD6E00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 xml:space="preserve"> | </w:t>
      </w:r>
      <w:proofErr w:type="spellStart"/>
      <w:r w:rsidRPr="00FD6E00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round</w:t>
      </w:r>
      <w:proofErr w:type="spellEnd"/>
      <w:r w:rsidRPr="00FD6E00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(2) }} руб.</w:t>
      </w:r>
    </w:p>
    <w:p w14:paraId="4EB448C1" w14:textId="77777777" w:rsidR="00FD6E00" w:rsidRPr="00FD6E00" w:rsidRDefault="00FD6E00" w:rsidP="00FD6E00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D6E00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Все цены указаны с учетом НДС.</w:t>
      </w:r>
    </w:p>
    <w:p w14:paraId="6D1B81EB" w14:textId="77777777" w:rsidR="00FD6E00" w:rsidRPr="00EE0885" w:rsidRDefault="00FD6E00" w:rsidP="00FD6E00">
      <w:p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</w:p>
    <w:sectPr w:rsidR="00FD6E00" w:rsidRPr="00EE0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339B"/>
    <w:multiLevelType w:val="multilevel"/>
    <w:tmpl w:val="EAD0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65D30"/>
    <w:multiLevelType w:val="multilevel"/>
    <w:tmpl w:val="ACA8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48"/>
    <w:rsid w:val="004D55BB"/>
    <w:rsid w:val="008D1848"/>
    <w:rsid w:val="00EE0885"/>
    <w:rsid w:val="00F25D30"/>
    <w:rsid w:val="00FD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0777"/>
  <w15:chartTrackingRefBased/>
  <w15:docId w15:val="{7C8F5566-77B5-411D-9A6D-A9CF0593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0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0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0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08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g-star-inserted">
    <w:name w:val="ng-star-inserted"/>
    <w:basedOn w:val="a0"/>
    <w:rsid w:val="00EE0885"/>
  </w:style>
  <w:style w:type="paragraph" w:customStyle="1" w:styleId="ng-star-inserted1">
    <w:name w:val="ng-star-inserted1"/>
    <w:basedOn w:val="a"/>
    <w:rsid w:val="00EE0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FD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xcel-to-web\templates_docx\offer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offer_template.dotx</Template>
  <TotalTime>6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Балдин Василий Игоревич</dc:creator>
  <cp:keywords/>
  <dc:description/>
  <cp:lastModifiedBy>Балдин Василий Игоревич</cp:lastModifiedBy>
  <cp:revision>2</cp:revision>
  <dcterms:created xsi:type="dcterms:W3CDTF">2025-08-31T15:46:00Z</dcterms:created>
  <dcterms:modified xsi:type="dcterms:W3CDTF">2025-08-31T15:56:00Z</dcterms:modified>
</cp:coreProperties>
</file>